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B073" w14:textId="4A978AA1" w:rsidR="00D278F8" w:rsidRPr="007F77D6" w:rsidRDefault="002D37A9" w:rsidP="00DA7C3C">
      <w:r w:rsidRPr="00B92ECB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1D04881C" wp14:editId="7403A32A">
                <wp:simplePos x="0" y="0"/>
                <wp:positionH relativeFrom="column">
                  <wp:posOffset>960120</wp:posOffset>
                </wp:positionH>
                <wp:positionV relativeFrom="page">
                  <wp:posOffset>2628900</wp:posOffset>
                </wp:positionV>
                <wp:extent cx="5943600" cy="5705475"/>
                <wp:effectExtent l="0" t="0" r="1905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7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A2FC53" w14:textId="205D051C" w:rsidR="00703359" w:rsidRPr="005D2E0B" w:rsidRDefault="00C97C01" w:rsidP="00703359">
                            <w:pPr>
                              <w:rPr>
                                <w:rFonts w:ascii="Bahnschrift" w:hAnsi="Bahnschrift" w:cs="Arial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D2E0B">
                              <w:rPr>
                                <w:rFonts w:ascii="Bahnschrift" w:hAnsi="Bahnschrift" w:cs="Arial"/>
                                <w:b/>
                                <w:sz w:val="28"/>
                                <w:szCs w:val="28"/>
                                <w:lang w:val="pt-BR"/>
                              </w:rPr>
                              <w:t>Relatório de Análise do Churn.</w:t>
                            </w:r>
                          </w:p>
                          <w:p w14:paraId="4BE83B44" w14:textId="77777777" w:rsidR="004B5714" w:rsidRDefault="009C2D29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  <w:tab/>
                            </w:r>
                          </w:p>
                          <w:p w14:paraId="0345431D" w14:textId="54B2F7D1" w:rsidR="003759FB" w:rsidRPr="00274F34" w:rsidRDefault="004B5714" w:rsidP="004B5714">
                            <w:pPr>
                              <w:pStyle w:val="My"/>
                              <w:ind w:firstLine="708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A tabela</w:t>
                            </w:r>
                            <w:r w:rsidR="00191227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abaixo mostra o setor e o tipo de serviço onde os cancelamentos estão sendo mais expressivos.</w:t>
                            </w:r>
                            <w:r w:rsidR="009C2D29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</w:p>
                          <w:p w14:paraId="26CE5390" w14:textId="77777777" w:rsidR="003759FB" w:rsidRPr="00274F34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5D2E0B" w14:paraId="047CB923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1E783457" w14:textId="0E35DE12" w:rsidR="005D2E0B" w:rsidRPr="005D2E0B" w:rsidRDefault="005D2E0B" w:rsidP="00703359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 w:rsidRPr="005D2E0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Serviço</w:t>
                                  </w:r>
                                  <w:r w:rsidR="003759F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s</w:t>
                                  </w:r>
                                  <w:r w:rsidRPr="005D2E0B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 de Internet</w:t>
                                  </w:r>
                                </w:p>
                              </w:tc>
                            </w:tr>
                            <w:tr w:rsidR="005D2E0B" w14:paraId="20863B58" w14:textId="77777777" w:rsidTr="00191227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0BE6BCC2" w14:textId="2B568D84" w:rsidR="005D2E0B" w:rsidRPr="00191227" w:rsidRDefault="003E6E11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Fibra </w:t>
                                  </w:r>
                                  <w:r w:rsidR="00191227"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Ó</w:t>
                                  </w:r>
                                  <w:r w:rsid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p</w:t>
                                  </w:r>
                                  <w:r w:rsidR="00191227"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tica</w:t>
                                  </w:r>
                                  <w:r w:rsidR="005D2E0B" w:rsidRPr="005D2E0B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DE40AFC" w14:textId="5C8EAF10" w:rsidR="005D2E0B" w:rsidRPr="00191227" w:rsidRDefault="003E6E11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41,89%</w:t>
                                  </w:r>
                                </w:p>
                              </w:tc>
                            </w:tr>
                            <w:tr w:rsidR="009C2D29" w14:paraId="16E6A368" w14:textId="77777777" w:rsidTr="009C2D29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31BF01AF" w14:textId="1FE249E1" w:rsidR="009C2D29" w:rsidRPr="00191227" w:rsidRDefault="009C2D29" w:rsidP="005D2E0B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DSL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07B070DE" w14:textId="4ECA46DE" w:rsidR="009C2D29" w:rsidRPr="00191227" w:rsidRDefault="009C2D29" w:rsidP="005D2E0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9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2F12DD94" w14:textId="21F9C0B3" w:rsidR="005D2E0B" w:rsidRDefault="005D2E0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3759FB" w14:paraId="482BD3BD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29C00FD3" w14:textId="7D6C5A5F" w:rsidR="003759FB" w:rsidRPr="005D2E0B" w:rsidRDefault="003759FB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Contrato</w:t>
                                  </w:r>
                                </w:p>
                              </w:tc>
                            </w:tr>
                            <w:tr w:rsidR="003759FB" w14:paraId="7A5DF4C8" w14:textId="77777777" w:rsidTr="00191227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5466DB71" w14:textId="0636C2F7" w:rsidR="003759FB" w:rsidRPr="00191227" w:rsidRDefault="003759FB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Mensal</w:t>
                                  </w:r>
                                  <w:r w:rsidRPr="005D2E0B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08FD5978" w14:textId="647A5AC4" w:rsidR="003759FB" w:rsidRPr="00191227" w:rsidRDefault="003E6E11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42,70%</w:t>
                                  </w:r>
                                </w:p>
                              </w:tc>
                            </w:tr>
                            <w:tr w:rsidR="00191227" w14:paraId="36AC6B74" w14:textId="77777777" w:rsidTr="00191227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4E24CECF" w14:textId="3855C78A" w:rsidR="00191227" w:rsidRPr="00191227" w:rsidRDefault="00191227" w:rsidP="003759FB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Anual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751EB902" w14:textId="6A17DC28" w:rsidR="00191227" w:rsidRPr="00191227" w:rsidRDefault="00191227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0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759FB" w14:paraId="3877E742" w14:textId="77777777" w:rsidTr="00B72CDE">
                              <w:tc>
                                <w:tcPr>
                                  <w:tcW w:w="4629" w:type="dxa"/>
                                </w:tcPr>
                                <w:p w14:paraId="6E26A42C" w14:textId="2107EF93" w:rsidR="003759FB" w:rsidRPr="00191227" w:rsidRDefault="003E6E11" w:rsidP="003759F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191227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B</w:t>
                                  </w:r>
                                  <w:r w:rsidRPr="00191227"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ienal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</w:tcPr>
                                <w:p w14:paraId="5B752777" w14:textId="3D61821B" w:rsidR="003759FB" w:rsidRPr="00191227" w:rsidRDefault="003E6E11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191227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0,02%</w:t>
                                  </w:r>
                                </w:p>
                              </w:tc>
                            </w:tr>
                          </w:tbl>
                          <w:p w14:paraId="40B8B9A9" w14:textId="05625844" w:rsidR="003759FB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3759FB" w14:paraId="16F5C232" w14:textId="77777777" w:rsidTr="003759FB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44CD6703" w14:textId="693067E6" w:rsidR="003759FB" w:rsidRPr="005D2E0B" w:rsidRDefault="009C2D29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Método de Pagamento</w:t>
                                  </w:r>
                                </w:p>
                              </w:tc>
                            </w:tr>
                            <w:tr w:rsidR="003759FB" w14:paraId="45ACAF2D" w14:textId="77777777" w:rsidTr="004B5714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6D27C56A" w14:textId="3D7622A3" w:rsidR="003759FB" w:rsidRPr="003759FB" w:rsidRDefault="004B5714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Boleto Eletrônico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9CD57C3" w14:textId="5BBC47D8" w:rsidR="003759FB" w:rsidRPr="003759FB" w:rsidRDefault="009B659E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45,28%</w:t>
                                  </w:r>
                                </w:p>
                              </w:tc>
                            </w:tr>
                            <w:tr w:rsidR="00191227" w14:paraId="219C8480" w14:textId="77777777" w:rsidTr="00191227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012990EB" w14:textId="3A8A9DB0" w:rsidR="00191227" w:rsidRPr="003759FB" w:rsidRDefault="004B5714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Boleto Impresso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32A93D2C" w14:textId="66A3F445" w:rsidR="00191227" w:rsidRPr="003759FB" w:rsidRDefault="009B659E" w:rsidP="003759FB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19,20%</w:t>
                                  </w:r>
                                </w:p>
                              </w:tc>
                            </w:tr>
                            <w:tr w:rsidR="004B5714" w14:paraId="10A097D2" w14:textId="77777777" w:rsidTr="004B5714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1C47FE80" w14:textId="1275229A" w:rsidR="004B5714" w:rsidRPr="003759FB" w:rsidRDefault="004B5714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Débito Automático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10FB3803" w14:textId="66145DD2" w:rsidR="004B5714" w:rsidRPr="003759FB" w:rsidRDefault="009B659E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16,73%</w:t>
                                  </w:r>
                                </w:p>
                              </w:tc>
                            </w:tr>
                            <w:tr w:rsidR="004B5714" w14:paraId="202A4AC2" w14:textId="77777777" w:rsidTr="004B5714">
                              <w:tc>
                                <w:tcPr>
                                  <w:tcW w:w="4629" w:type="dxa"/>
                                  <w:shd w:val="clear" w:color="auto" w:fill="F2F2F2" w:themeFill="background1" w:themeFillShade="F2"/>
                                </w:tcPr>
                                <w:p w14:paraId="6AFA1A21" w14:textId="32BD264B" w:rsidR="004B5714" w:rsidRDefault="004B5714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Cartão de Crédito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 w:themeFill="background1" w:themeFillShade="F2"/>
                                </w:tcPr>
                                <w:p w14:paraId="17C94A0B" w14:textId="3313AAA1" w:rsidR="004B5714" w:rsidRPr="003759FB" w:rsidRDefault="009B659E" w:rsidP="004B5714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15,25%</w:t>
                                  </w:r>
                                </w:p>
                              </w:tc>
                            </w:tr>
                          </w:tbl>
                          <w:p w14:paraId="5877E681" w14:textId="18137ADD" w:rsidR="003759FB" w:rsidRDefault="003759F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29"/>
                              <w:gridCol w:w="4630"/>
                            </w:tblGrid>
                            <w:tr w:rsidR="009B659E" w:rsidRPr="005D2E0B" w14:paraId="452B7896" w14:textId="77777777" w:rsidTr="009B659E">
                              <w:tc>
                                <w:tcPr>
                                  <w:tcW w:w="9259" w:type="dxa"/>
                                  <w:gridSpan w:val="2"/>
                                  <w:shd w:val="clear" w:color="auto" w:fill="BFBFBF"/>
                                </w:tcPr>
                                <w:p w14:paraId="151AEE0F" w14:textId="328B8ABD" w:rsidR="009B659E" w:rsidRPr="00274F34" w:rsidRDefault="009B659E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</w:pPr>
                                  <w:r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Características 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>d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</w:rPr>
                                    <w:t>o</w:t>
                                  </w:r>
                                  <w:r w:rsidR="0077603D" w:rsidRPr="00274F34">
                                    <w:rPr>
                                      <w:rStyle w:val="sowc"/>
                                      <w:rFonts w:ascii="Bahnschrift" w:hAnsi="Bahnschrift"/>
                                      <w:lang w:val="pt-BR"/>
                                    </w:rPr>
                                    <w:t xml:space="preserve"> Cliente</w:t>
                                  </w:r>
                                </w:p>
                              </w:tc>
                            </w:tr>
                            <w:tr w:rsidR="009B659E" w:rsidRPr="00191227" w14:paraId="62A3EA9B" w14:textId="77777777" w:rsidTr="00B72CDE">
                              <w:tc>
                                <w:tcPr>
                                  <w:tcW w:w="4629" w:type="dxa"/>
                                  <w:shd w:val="clear" w:color="auto" w:fill="auto"/>
                                </w:tcPr>
                                <w:p w14:paraId="2FBDE2BE" w14:textId="2605E24A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Solteiros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auto"/>
                                </w:tcPr>
                                <w:p w14:paraId="22B05B1B" w14:textId="3EB2DA01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3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7</w:t>
                                  </w:r>
                                  <w:r w:rsidR="009B659E"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9B659E" w:rsidRPr="00191227" w14:paraId="0D62B7AD" w14:textId="77777777" w:rsidTr="009B659E">
                              <w:tc>
                                <w:tcPr>
                                  <w:tcW w:w="4629" w:type="dxa"/>
                                  <w:shd w:val="clear" w:color="auto" w:fill="F2F2F2"/>
                                </w:tcPr>
                                <w:p w14:paraId="456C274E" w14:textId="3FF47B10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</w:pP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N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eastAsia="pt-BR"/>
                                    </w:rPr>
                                    <w:t>ã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o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P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 xml:space="preserve">ossuem </w:t>
                                  </w:r>
                                  <w:r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D</w:t>
                                  </w:r>
                                  <w:r w:rsidRPr="0077603D">
                                    <w:rPr>
                                      <w:rFonts w:ascii="Bahnschrift" w:eastAsia="Times New Roman" w:hAnsi="Bahnschrift" w:cs="Courier New"/>
                                      <w:sz w:val="20"/>
                                      <w:szCs w:val="20"/>
                                      <w:lang w:val="pt-BR" w:eastAsia="pt-BR"/>
                                    </w:rPr>
                                    <w:t>ependentes</w:t>
                                  </w:r>
                                </w:p>
                              </w:tc>
                              <w:tc>
                                <w:tcPr>
                                  <w:tcW w:w="4630" w:type="dxa"/>
                                  <w:shd w:val="clear" w:color="auto" w:fill="F2F2F2"/>
                                </w:tcPr>
                                <w:p w14:paraId="612CC3DC" w14:textId="30762B50" w:rsidR="009B659E" w:rsidRPr="0077603D" w:rsidRDefault="0077603D" w:rsidP="009B659E">
                                  <w:pPr>
                                    <w:pStyle w:val="My"/>
                                    <w:jc w:val="both"/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3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,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  <w:lang w:val="pt-BR"/>
                                    </w:rPr>
                                    <w:t>7</w:t>
                                  </w:r>
                                  <w:r w:rsidRPr="0077603D">
                                    <w:rPr>
                                      <w:rStyle w:val="sowc"/>
                                      <w:rFonts w:ascii="Bahnschrift" w:hAnsi="Bahnschrift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3E5D1C7E" w14:textId="082A2A90" w:rsidR="009B659E" w:rsidRDefault="009B659E" w:rsidP="0077603D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p w14:paraId="54AF7D46" w14:textId="6B65D1A6" w:rsidR="00274F34" w:rsidRDefault="00274F34" w:rsidP="0077603D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</w:p>
                          <w:p w14:paraId="3C28CABC" w14:textId="0C4D32A1" w:rsidR="00274F34" w:rsidRPr="00274F34" w:rsidRDefault="00274F34" w:rsidP="00274F34">
                            <w:pPr>
                              <w:pStyle w:val="My"/>
                              <w:ind w:firstLine="708"/>
                              <w:jc w:val="both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De acordo com as análises foi constatado que 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clientes solteiros, sem dependentes que utilizam o serviço de fibra óptica representam 42,53% do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  <w:r w:rsidR="002D37A9"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total de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cancelamento</w:t>
                            </w:r>
                            <w:r w:rsidRPr="00274F34"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lang w:val="pt-BR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4881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5.6pt;margin-top:207pt;width:468pt;height:449.2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" filled="f" fillcolor="#fffffe" stroked="f" strokecolor="#212120" insetpen="t">
                <v:textbox inset="2.88pt,2.88pt,2.88pt,2.88pt">
                  <w:txbxContent>
                    <w:p w14:paraId="17A2FC53" w14:textId="205D051C" w:rsidR="00703359" w:rsidRPr="005D2E0B" w:rsidRDefault="00C97C01" w:rsidP="00703359">
                      <w:pPr>
                        <w:rPr>
                          <w:rFonts w:ascii="Bahnschrift" w:hAnsi="Bahnschrift" w:cs="Arial"/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5D2E0B">
                        <w:rPr>
                          <w:rFonts w:ascii="Bahnschrift" w:hAnsi="Bahnschrift" w:cs="Arial"/>
                          <w:b/>
                          <w:sz w:val="28"/>
                          <w:szCs w:val="28"/>
                          <w:lang w:val="pt-BR"/>
                        </w:rPr>
                        <w:t>Relatório de Análise do Churn.</w:t>
                      </w:r>
                    </w:p>
                    <w:p w14:paraId="4BE83B44" w14:textId="77777777" w:rsidR="004B5714" w:rsidRDefault="009C2D29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  <w:tab/>
                      </w:r>
                    </w:p>
                    <w:p w14:paraId="0345431D" w14:textId="54B2F7D1" w:rsidR="003759FB" w:rsidRPr="00274F34" w:rsidRDefault="004B5714" w:rsidP="004B5714">
                      <w:pPr>
                        <w:pStyle w:val="My"/>
                        <w:ind w:firstLine="708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A tabela</w:t>
                      </w:r>
                      <w:r w:rsidR="00191227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abaixo mostra o setor e o tipo de serviço onde os cancelamentos estão sendo mais expressivos.</w:t>
                      </w:r>
                      <w:r w:rsidR="009C2D29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</w:t>
                      </w:r>
                    </w:p>
                    <w:p w14:paraId="26CE5390" w14:textId="77777777" w:rsidR="003759FB" w:rsidRPr="00274F34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5D2E0B" w14:paraId="047CB923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 w:themeFill="background1" w:themeFillShade="BF"/>
                          </w:tcPr>
                          <w:p w14:paraId="1E783457" w14:textId="0E35DE12" w:rsidR="005D2E0B" w:rsidRPr="005D2E0B" w:rsidRDefault="005D2E0B" w:rsidP="0070335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 w:rsidRPr="005D2E0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Serviço</w:t>
                            </w:r>
                            <w:r w:rsidR="003759F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s</w:t>
                            </w:r>
                            <w:r w:rsidRPr="005D2E0B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 de Internet</w:t>
                            </w:r>
                          </w:p>
                        </w:tc>
                      </w:tr>
                      <w:tr w:rsidR="005D2E0B" w14:paraId="20863B58" w14:textId="77777777" w:rsidTr="00191227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0BE6BCC2" w14:textId="2B568D84" w:rsidR="005D2E0B" w:rsidRPr="00191227" w:rsidRDefault="003E6E11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Fibra </w:t>
                            </w:r>
                            <w:r w:rsidR="00191227"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Ó</w:t>
                            </w:r>
                            <w:r w:rsid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p</w:t>
                            </w:r>
                            <w:r w:rsidR="00191227"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tica</w:t>
                            </w:r>
                            <w:r w:rsidR="005D2E0B" w:rsidRPr="005D2E0B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DE40AFC" w14:textId="5C8EAF10" w:rsidR="005D2E0B" w:rsidRPr="00191227" w:rsidRDefault="003E6E11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41,89%</w:t>
                            </w:r>
                          </w:p>
                        </w:tc>
                      </w:tr>
                      <w:tr w:rsidR="009C2D29" w14:paraId="16E6A368" w14:textId="77777777" w:rsidTr="009C2D29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31BF01AF" w14:textId="1FE249E1" w:rsidR="009C2D29" w:rsidRPr="00191227" w:rsidRDefault="009C2D29" w:rsidP="005D2E0B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DSL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07B070DE" w14:textId="4ECA46DE" w:rsidR="009C2D29" w:rsidRPr="00191227" w:rsidRDefault="009C2D29" w:rsidP="005D2E0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8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9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9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2F12DD94" w14:textId="21F9C0B3" w:rsidR="005D2E0B" w:rsidRDefault="005D2E0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3759FB" w14:paraId="482BD3BD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29C00FD3" w14:textId="7D6C5A5F" w:rsidR="003759FB" w:rsidRPr="005D2E0B" w:rsidRDefault="003759FB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Contrato</w:t>
                            </w:r>
                          </w:p>
                        </w:tc>
                      </w:tr>
                      <w:tr w:rsidR="003759FB" w14:paraId="7A5DF4C8" w14:textId="77777777" w:rsidTr="00191227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5466DB71" w14:textId="0636C2F7" w:rsidR="003759FB" w:rsidRPr="00191227" w:rsidRDefault="003759FB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Mensal</w:t>
                            </w:r>
                            <w:r w:rsidRPr="005D2E0B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08FD5978" w14:textId="647A5AC4" w:rsidR="003759FB" w:rsidRPr="00191227" w:rsidRDefault="003E6E11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42,70%</w:t>
                            </w:r>
                          </w:p>
                        </w:tc>
                      </w:tr>
                      <w:tr w:rsidR="00191227" w14:paraId="36AC6B74" w14:textId="77777777" w:rsidTr="00191227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4E24CECF" w14:textId="3855C78A" w:rsidR="00191227" w:rsidRPr="00191227" w:rsidRDefault="00191227" w:rsidP="003759FB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Anual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751EB902" w14:textId="6A17DC28" w:rsidR="00191227" w:rsidRPr="00191227" w:rsidRDefault="00191227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,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1</w:t>
                            </w: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%</w:t>
                            </w:r>
                          </w:p>
                        </w:tc>
                      </w:tr>
                      <w:tr w:rsidR="003759FB" w14:paraId="3877E742" w14:textId="77777777" w:rsidTr="00B72CDE">
                        <w:tc>
                          <w:tcPr>
                            <w:tcW w:w="4629" w:type="dxa"/>
                          </w:tcPr>
                          <w:p w14:paraId="6E26A42C" w14:textId="2107EF93" w:rsidR="003759FB" w:rsidRPr="00191227" w:rsidRDefault="003E6E11" w:rsidP="003759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191227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B</w:t>
                            </w:r>
                            <w:r w:rsidRPr="00191227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ienal</w:t>
                            </w:r>
                          </w:p>
                        </w:tc>
                        <w:tc>
                          <w:tcPr>
                            <w:tcW w:w="4630" w:type="dxa"/>
                          </w:tcPr>
                          <w:p w14:paraId="5B752777" w14:textId="3D61821B" w:rsidR="003759FB" w:rsidRPr="00191227" w:rsidRDefault="003E6E11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91227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0,02%</w:t>
                            </w:r>
                          </w:p>
                        </w:tc>
                      </w:tr>
                    </w:tbl>
                    <w:p w14:paraId="40B8B9A9" w14:textId="05625844" w:rsidR="003759FB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3759FB" w14:paraId="16F5C232" w14:textId="77777777" w:rsidTr="003759FB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44CD6703" w14:textId="693067E6" w:rsidR="003759FB" w:rsidRPr="005D2E0B" w:rsidRDefault="009C2D29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Método de Pagamento</w:t>
                            </w:r>
                          </w:p>
                        </w:tc>
                      </w:tr>
                      <w:tr w:rsidR="003759FB" w14:paraId="45ACAF2D" w14:textId="77777777" w:rsidTr="004B5714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6D27C56A" w14:textId="3D7622A3" w:rsidR="003759FB" w:rsidRPr="003759FB" w:rsidRDefault="004B5714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Boleto Eletrônico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9CD57C3" w14:textId="5BBC47D8" w:rsidR="003759FB" w:rsidRPr="003759FB" w:rsidRDefault="009B659E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45,28%</w:t>
                            </w:r>
                          </w:p>
                        </w:tc>
                      </w:tr>
                      <w:tr w:rsidR="00191227" w14:paraId="219C8480" w14:textId="77777777" w:rsidTr="00191227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012990EB" w14:textId="3A8A9DB0" w:rsidR="00191227" w:rsidRPr="003759FB" w:rsidRDefault="004B5714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Boleto Impresso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32A93D2C" w14:textId="66A3F445" w:rsidR="00191227" w:rsidRPr="003759FB" w:rsidRDefault="009B659E" w:rsidP="003759FB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19,20%</w:t>
                            </w:r>
                          </w:p>
                        </w:tc>
                      </w:tr>
                      <w:tr w:rsidR="004B5714" w14:paraId="10A097D2" w14:textId="77777777" w:rsidTr="004B5714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1C47FE80" w14:textId="1275229A" w:rsidR="004B5714" w:rsidRPr="003759FB" w:rsidRDefault="004B5714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Débito Automático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10FB3803" w14:textId="66145DD2" w:rsidR="004B5714" w:rsidRPr="003759FB" w:rsidRDefault="009B659E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16,73%</w:t>
                            </w:r>
                          </w:p>
                        </w:tc>
                      </w:tr>
                      <w:tr w:rsidR="004B5714" w14:paraId="202A4AC2" w14:textId="77777777" w:rsidTr="004B5714">
                        <w:tc>
                          <w:tcPr>
                            <w:tcW w:w="4629" w:type="dxa"/>
                            <w:shd w:val="clear" w:color="auto" w:fill="F2F2F2" w:themeFill="background1" w:themeFillShade="F2"/>
                          </w:tcPr>
                          <w:p w14:paraId="6AFA1A21" w14:textId="32BD264B" w:rsidR="004B5714" w:rsidRDefault="004B5714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Cartão de Crédito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 w:themeFill="background1" w:themeFillShade="F2"/>
                          </w:tcPr>
                          <w:p w14:paraId="17C94A0B" w14:textId="3313AAA1" w:rsidR="004B5714" w:rsidRPr="003759FB" w:rsidRDefault="009B659E" w:rsidP="004B571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15,25%</w:t>
                            </w:r>
                          </w:p>
                        </w:tc>
                      </w:tr>
                    </w:tbl>
                    <w:p w14:paraId="5877E681" w14:textId="18137ADD" w:rsidR="003759FB" w:rsidRDefault="003759FB" w:rsidP="0070335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29"/>
                        <w:gridCol w:w="4630"/>
                      </w:tblGrid>
                      <w:tr w:rsidR="009B659E" w:rsidRPr="005D2E0B" w14:paraId="452B7896" w14:textId="77777777" w:rsidTr="009B659E">
                        <w:tc>
                          <w:tcPr>
                            <w:tcW w:w="9259" w:type="dxa"/>
                            <w:gridSpan w:val="2"/>
                            <w:shd w:val="clear" w:color="auto" w:fill="BFBFBF"/>
                          </w:tcPr>
                          <w:p w14:paraId="151AEE0F" w14:textId="328B8ABD" w:rsidR="009B659E" w:rsidRPr="00274F34" w:rsidRDefault="009B659E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</w:pPr>
                            <w:r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Características 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>d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</w:rPr>
                              <w:t>o</w:t>
                            </w:r>
                            <w:r w:rsidR="0077603D" w:rsidRPr="00274F34">
                              <w:rPr>
                                <w:rStyle w:val="sowc"/>
                                <w:rFonts w:ascii="Bahnschrift" w:hAnsi="Bahnschrift"/>
                                <w:lang w:val="pt-BR"/>
                              </w:rPr>
                              <w:t xml:space="preserve"> Cliente</w:t>
                            </w:r>
                          </w:p>
                        </w:tc>
                      </w:tr>
                      <w:tr w:rsidR="009B659E" w:rsidRPr="00191227" w14:paraId="62A3EA9B" w14:textId="77777777" w:rsidTr="00B72CDE">
                        <w:tc>
                          <w:tcPr>
                            <w:tcW w:w="4629" w:type="dxa"/>
                            <w:shd w:val="clear" w:color="auto" w:fill="auto"/>
                          </w:tcPr>
                          <w:p w14:paraId="2FBDE2BE" w14:textId="2605E24A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Solteiros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auto"/>
                          </w:tcPr>
                          <w:p w14:paraId="22B05B1B" w14:textId="3EB2DA01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2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9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 w:rsidR="009B659E"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%</w:t>
                            </w:r>
                          </w:p>
                        </w:tc>
                      </w:tr>
                      <w:tr w:rsidR="009B659E" w:rsidRPr="00191227" w14:paraId="0D62B7AD" w14:textId="77777777" w:rsidTr="009B659E">
                        <w:tc>
                          <w:tcPr>
                            <w:tcW w:w="4629" w:type="dxa"/>
                            <w:shd w:val="clear" w:color="auto" w:fill="F2F2F2"/>
                          </w:tcPr>
                          <w:p w14:paraId="456C274E" w14:textId="3FF47B10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</w:pP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N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eastAsia="pt-BR"/>
                              </w:rPr>
                              <w:t>ã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o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P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 xml:space="preserve">ossuem </w:t>
                            </w:r>
                            <w:r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D</w:t>
                            </w:r>
                            <w:r w:rsidRPr="0077603D">
                              <w:rPr>
                                <w:rFonts w:ascii="Bahnschrift" w:eastAsia="Times New Roman" w:hAnsi="Bahnschrift" w:cs="Courier New"/>
                                <w:sz w:val="20"/>
                                <w:szCs w:val="20"/>
                                <w:lang w:val="pt-BR" w:eastAsia="pt-BR"/>
                              </w:rPr>
                              <w:t>ependentes</w:t>
                            </w:r>
                          </w:p>
                        </w:tc>
                        <w:tc>
                          <w:tcPr>
                            <w:tcW w:w="4630" w:type="dxa"/>
                            <w:shd w:val="clear" w:color="auto" w:fill="F2F2F2"/>
                          </w:tcPr>
                          <w:p w14:paraId="612CC3DC" w14:textId="30762B50" w:rsidR="009B659E" w:rsidRPr="0077603D" w:rsidRDefault="0077603D" w:rsidP="009B659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1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2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 w:rsidRPr="0077603D">
                              <w:rPr>
                                <w:rStyle w:val="sowc"/>
                                <w:rFonts w:ascii="Bahnschrift" w:hAnsi="Bahnschrift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3E5D1C7E" w14:textId="082A2A90" w:rsidR="009B659E" w:rsidRDefault="009B659E" w:rsidP="0077603D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p w14:paraId="54AF7D46" w14:textId="6B65D1A6" w:rsidR="00274F34" w:rsidRDefault="00274F34" w:rsidP="0077603D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808080"/>
                          <w:lang w:val="pt-BR"/>
                        </w:rPr>
                      </w:pPr>
                    </w:p>
                    <w:p w14:paraId="3C28CABC" w14:textId="0C4D32A1" w:rsidR="00274F34" w:rsidRPr="00274F34" w:rsidRDefault="00274F34" w:rsidP="00274F34">
                      <w:pPr>
                        <w:pStyle w:val="My"/>
                        <w:ind w:firstLine="708"/>
                        <w:jc w:val="both"/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</w:pP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De acordo com as análises foi constatado que 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clientes solteiros, sem dependentes que utilizam o serviço de fibra óptica representam 42,53% do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</w:t>
                      </w:r>
                      <w:r w:rsidR="002D37A9"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total de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 xml:space="preserve"> 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cancelamento</w:t>
                      </w:r>
                      <w:r w:rsidRPr="00274F34">
                        <w:rPr>
                          <w:rStyle w:val="sowc"/>
                          <w:rFonts w:ascii="Arial" w:hAnsi="Arial"/>
                          <w:color w:val="000000" w:themeColor="text1"/>
                          <w:lang w:val="pt-BR"/>
                        </w:rPr>
                        <w:t>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49C81CC5" wp14:editId="37A5BBA2">
                <wp:simplePos x="0" y="0"/>
                <wp:positionH relativeFrom="column">
                  <wp:posOffset>960120</wp:posOffset>
                </wp:positionH>
                <wp:positionV relativeFrom="paragraph">
                  <wp:posOffset>1383030</wp:posOffset>
                </wp:positionV>
                <wp:extent cx="4554855" cy="541020"/>
                <wp:effectExtent l="0" t="1905" r="0" b="0"/>
                <wp:wrapNone/>
                <wp:docPr id="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BF25E" w14:textId="6E40ADC1" w:rsidR="00BD34B9" w:rsidRPr="00C97C01" w:rsidRDefault="00D05028" w:rsidP="00BD34B9">
                            <w:pPr>
                              <w:spacing w:line="192" w:lineRule="auto"/>
                              <w:rPr>
                                <w:rFonts w:ascii="Bahnschrift" w:hAnsi="Bahnschrift" w:cs="Arial"/>
                                <w:i/>
                                <w:color w:val="1D6AB4"/>
                                <w:spacing w:val="-34"/>
                                <w:sz w:val="82"/>
                                <w:szCs w:val="82"/>
                              </w:rPr>
                            </w:pPr>
                            <w:r w:rsidRPr="00C97C01">
                              <w:rPr>
                                <w:rFonts w:ascii="Bahnschrift" w:hAnsi="Bahnschrift" w:cs="Arial"/>
                                <w:i/>
                                <w:color w:val="1D6AB4"/>
                                <w:spacing w:val="-34"/>
                                <w:sz w:val="82"/>
                                <w:szCs w:val="82"/>
                              </w:rPr>
                              <w:t>Rocket Telecom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1CC5" id="Text Box 92" o:spid="_x0000_s1027" type="#_x0000_t202" style="position:absolute;margin-left:75.6pt;margin-top:108.9pt;width:358.65pt;height:42.6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627BF25E" w14:textId="6E40ADC1" w:rsidR="00BD34B9" w:rsidRPr="00C97C01" w:rsidRDefault="00D05028" w:rsidP="00BD34B9">
                      <w:pPr>
                        <w:spacing w:line="192" w:lineRule="auto"/>
                        <w:rPr>
                          <w:rFonts w:ascii="Bahnschrift" w:hAnsi="Bahnschrift" w:cs="Arial"/>
                          <w:i/>
                          <w:color w:val="1D6AB4"/>
                          <w:spacing w:val="-34"/>
                          <w:sz w:val="82"/>
                          <w:szCs w:val="82"/>
                        </w:rPr>
                      </w:pPr>
                      <w:r w:rsidRPr="00C97C01">
                        <w:rPr>
                          <w:rFonts w:ascii="Bahnschrift" w:hAnsi="Bahnschrift" w:cs="Arial"/>
                          <w:i/>
                          <w:color w:val="1D6AB4"/>
                          <w:spacing w:val="-34"/>
                          <w:sz w:val="82"/>
                          <w:szCs w:val="82"/>
                        </w:rPr>
                        <w:t>Rocket Telecom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BDB0144" wp14:editId="57B90CA9">
            <wp:simplePos x="0" y="0"/>
            <wp:positionH relativeFrom="column">
              <wp:posOffset>57150</wp:posOffset>
            </wp:positionH>
            <wp:positionV relativeFrom="paragraph">
              <wp:posOffset>706755</wp:posOffset>
            </wp:positionV>
            <wp:extent cx="1314450" cy="676275"/>
            <wp:effectExtent l="0" t="0" r="0" b="0"/>
            <wp:wrapNone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752" behindDoc="1" locked="0" layoutInCell="1" allowOverlap="1" wp14:anchorId="0FCF9658" wp14:editId="2C66DB99">
            <wp:simplePos x="0" y="0"/>
            <wp:positionH relativeFrom="column">
              <wp:posOffset>-68580</wp:posOffset>
            </wp:positionH>
            <wp:positionV relativeFrom="paragraph">
              <wp:posOffset>-95250</wp:posOffset>
            </wp:positionV>
            <wp:extent cx="8255000" cy="2138045"/>
            <wp:effectExtent l="0" t="0" r="0" b="0"/>
            <wp:wrapNone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 wp14:anchorId="29C76BB6" wp14:editId="1EB07C24">
            <wp:simplePos x="0" y="0"/>
            <wp:positionH relativeFrom="column">
              <wp:posOffset>-114300</wp:posOffset>
            </wp:positionH>
            <wp:positionV relativeFrom="paragraph">
              <wp:posOffset>7881620</wp:posOffset>
            </wp:positionV>
            <wp:extent cx="8427720" cy="2405380"/>
            <wp:effectExtent l="0" t="0" r="0" b="0"/>
            <wp:wrapNone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2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78F8" w:rsidRPr="007F77D6" w:rsidSect="00C36660">
      <w:pgSz w:w="12242" w:h="15842" w:code="1"/>
      <w:pgMar w:top="0" w:right="23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665"/>
    <w:multiLevelType w:val="hybridMultilevel"/>
    <w:tmpl w:val="EEFA703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2980"/>
    <w:multiLevelType w:val="hybridMultilevel"/>
    <w:tmpl w:val="A2E824A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7474090">
    <w:abstractNumId w:val="1"/>
  </w:num>
  <w:num w:numId="2" w16cid:durableId="5762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28"/>
    <w:rsid w:val="00191227"/>
    <w:rsid w:val="001E640C"/>
    <w:rsid w:val="002075D7"/>
    <w:rsid w:val="002225EC"/>
    <w:rsid w:val="00274F34"/>
    <w:rsid w:val="002D37A9"/>
    <w:rsid w:val="002E296A"/>
    <w:rsid w:val="003024FD"/>
    <w:rsid w:val="00352BF1"/>
    <w:rsid w:val="003759FB"/>
    <w:rsid w:val="00382820"/>
    <w:rsid w:val="003B1AB9"/>
    <w:rsid w:val="003E6E11"/>
    <w:rsid w:val="004B5714"/>
    <w:rsid w:val="004E4898"/>
    <w:rsid w:val="004F2F2F"/>
    <w:rsid w:val="0051340A"/>
    <w:rsid w:val="005A5FA5"/>
    <w:rsid w:val="005D2E0B"/>
    <w:rsid w:val="006A1767"/>
    <w:rsid w:val="00703359"/>
    <w:rsid w:val="0075547F"/>
    <w:rsid w:val="0077603D"/>
    <w:rsid w:val="007F77D6"/>
    <w:rsid w:val="0084528E"/>
    <w:rsid w:val="00847ACA"/>
    <w:rsid w:val="0086306F"/>
    <w:rsid w:val="008F0D89"/>
    <w:rsid w:val="0095620D"/>
    <w:rsid w:val="009708F6"/>
    <w:rsid w:val="009B659E"/>
    <w:rsid w:val="009C2D29"/>
    <w:rsid w:val="00AE5C30"/>
    <w:rsid w:val="00B064F2"/>
    <w:rsid w:val="00B92ECB"/>
    <w:rsid w:val="00BD34B9"/>
    <w:rsid w:val="00C32776"/>
    <w:rsid w:val="00C36660"/>
    <w:rsid w:val="00C45DAD"/>
    <w:rsid w:val="00C97C01"/>
    <w:rsid w:val="00D05028"/>
    <w:rsid w:val="00D23793"/>
    <w:rsid w:val="00D278F8"/>
    <w:rsid w:val="00DA7C3C"/>
    <w:rsid w:val="00DC5C22"/>
    <w:rsid w:val="00DE14E1"/>
    <w:rsid w:val="00E428F0"/>
    <w:rsid w:val="00E90037"/>
    <w:rsid w:val="00F11B6E"/>
    <w:rsid w:val="00F63F8D"/>
    <w:rsid w:val="00FA5FEC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9d48,#610912"/>
    </o:shapedefaults>
    <o:shapelayout v:ext="edit">
      <o:idmap v:ext="edit" data="1"/>
    </o:shapelayout>
  </w:shapeDefaults>
  <w:decimalSymbol w:val=","/>
  <w:listSeparator w:val=";"/>
  <w14:docId w14:val="4B891FD3"/>
  <w15:chartTrackingRefBased/>
  <w15:docId w15:val="{F3C6D5CD-CBFA-4A4E-B3DA-4F135C2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1">
    <w:name w:val="Стиль1"/>
    <w:basedOn w:val="Normal"/>
    <w:rsid w:val="00D278F8"/>
  </w:style>
  <w:style w:type="character" w:customStyle="1" w:styleId="sowc">
    <w:name w:val="sowc"/>
    <w:basedOn w:val="Fontepargpadro"/>
    <w:rsid w:val="00703359"/>
  </w:style>
  <w:style w:type="character" w:customStyle="1" w:styleId="howc">
    <w:name w:val="howc"/>
    <w:basedOn w:val="Fontepargpadro"/>
    <w:rsid w:val="00703359"/>
  </w:style>
  <w:style w:type="paragraph" w:customStyle="1" w:styleId="My">
    <w:name w:val="My"/>
    <w:rsid w:val="00703359"/>
    <w:rPr>
      <w:rFonts w:ascii="Verdana" w:hAnsi="Verdana" w:cs="Arial"/>
      <w:sz w:val="24"/>
      <w:szCs w:val="24"/>
      <w:lang w:val="uk-UA" w:eastAsia="ko-KR"/>
    </w:rPr>
  </w:style>
  <w:style w:type="table" w:styleId="Tabelacomgrade">
    <w:name w:val="Table Grid"/>
    <w:basedOn w:val="Tabelanormal"/>
    <w:rsid w:val="005D2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5D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2E0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a\OneDrive\&#193;rea%20de%20Trabalho\template-letterhe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template-letterhead</Template>
  <TotalTime>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 Fisc</dc:creator>
  <cp:keywords/>
  <dc:description/>
  <cp:lastModifiedBy>Vinicius Souza</cp:lastModifiedBy>
  <cp:revision>1</cp:revision>
  <cp:lastPrinted>1601-01-01T00:00:00Z</cp:lastPrinted>
  <dcterms:created xsi:type="dcterms:W3CDTF">2022-04-26T13:48:00Z</dcterms:created>
  <dcterms:modified xsi:type="dcterms:W3CDTF">2022-04-26T15:20:00Z</dcterms:modified>
</cp:coreProperties>
</file>